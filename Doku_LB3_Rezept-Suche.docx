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46105572"/>
        <w:docPartObj>
          <w:docPartGallery w:val="Cover Pages"/>
          <w:docPartUnique/>
        </w:docPartObj>
      </w:sdtPr>
      <w:sdtContent>
        <w:p w14:paraId="5144F33B" w14:textId="151B34DD" w:rsidR="005C4018" w:rsidRDefault="005C4018">
          <w:r>
            <w:rPr>
              <w:noProof/>
            </w:rPr>
            <mc:AlternateContent>
              <mc:Choice Requires="wpg">
                <w:drawing>
                  <wp:anchor distT="0" distB="0" distL="114300" distR="114300" simplePos="0" relativeHeight="251662336" behindDoc="0" locked="0" layoutInCell="1" allowOverlap="1" wp14:anchorId="68729F35" wp14:editId="1052A4E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9D8A0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8BD913" wp14:editId="091394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3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DE1185" w14:textId="77777777" w:rsidR="005C4018" w:rsidRDefault="009A5ECD">
                                    <w:pPr>
                                      <w:pStyle w:val="KeinLeerraum"/>
                                      <w:jc w:val="right"/>
                                      <w:rPr>
                                        <w:color w:val="595959" w:themeColor="text1" w:themeTint="A6"/>
                                        <w:sz w:val="28"/>
                                        <w:szCs w:val="28"/>
                                      </w:rPr>
                                    </w:pPr>
                                    <w:r>
                                      <w:rPr>
                                        <w:color w:val="595959" w:themeColor="text1" w:themeTint="A6"/>
                                        <w:sz w:val="28"/>
                                        <w:szCs w:val="28"/>
                                      </w:rPr>
                                      <w:t>Rahel H</w:t>
                                    </w:r>
                                  </w:p>
                                </w:sdtContent>
                              </w:sdt>
                              <w:p w14:paraId="5652D83B" w14:textId="77777777" w:rsidR="005C4018"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C4018">
                                      <w:rPr>
                                        <w:color w:val="595959" w:themeColor="text1" w:themeTint="A6"/>
                                        <w:sz w:val="18"/>
                                        <w:szCs w:val="18"/>
                                      </w:rPr>
                                      <w:t>r.hueppi2008@gmail.com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8BD913" id="_x0000_t202" coordsize="21600,21600" o:spt="202" path="m,l,21600r21600,l21600,xe">
                    <v:stroke joinstyle="miter"/>
                    <v:path gradientshapeok="t" o:connecttype="rect"/>
                  </v:shapetype>
                  <v:shape id="Textfeld 3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DE1185" w14:textId="77777777" w:rsidR="005C4018" w:rsidRDefault="009A5ECD">
                              <w:pPr>
                                <w:pStyle w:val="KeinLeerraum"/>
                                <w:jc w:val="right"/>
                                <w:rPr>
                                  <w:color w:val="595959" w:themeColor="text1" w:themeTint="A6"/>
                                  <w:sz w:val="28"/>
                                  <w:szCs w:val="28"/>
                                </w:rPr>
                              </w:pPr>
                              <w:r>
                                <w:rPr>
                                  <w:color w:val="595959" w:themeColor="text1" w:themeTint="A6"/>
                                  <w:sz w:val="28"/>
                                  <w:szCs w:val="28"/>
                                </w:rPr>
                                <w:t>Rahel H</w:t>
                              </w:r>
                            </w:p>
                          </w:sdtContent>
                        </w:sdt>
                        <w:p w14:paraId="5652D83B" w14:textId="77777777" w:rsidR="005C4018"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C4018">
                                <w:rPr>
                                  <w:color w:val="595959" w:themeColor="text1" w:themeTint="A6"/>
                                  <w:sz w:val="18"/>
                                  <w:szCs w:val="18"/>
                                </w:rPr>
                                <w:t>r.hueppi2008@gmail.com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E294C8" wp14:editId="4FC7C63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3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16926" w14:textId="2D5EBC24" w:rsidR="005C4018"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5ECD">
                                      <w:rPr>
                                        <w:caps/>
                                        <w:color w:val="4472C4" w:themeColor="accent1"/>
                                        <w:sz w:val="64"/>
                                        <w:szCs w:val="64"/>
                                      </w:rPr>
                                      <w:t>LB3 m254</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9BBD88" w14:textId="1D17A059" w:rsidR="005C4018" w:rsidRDefault="00273795">
                                    <w:pPr>
                                      <w:jc w:val="right"/>
                                      <w:rPr>
                                        <w:smallCaps/>
                                        <w:color w:val="404040" w:themeColor="text1" w:themeTint="BF"/>
                                        <w:sz w:val="36"/>
                                        <w:szCs w:val="36"/>
                                      </w:rPr>
                                    </w:pPr>
                                    <w:r>
                                      <w:rPr>
                                        <w:color w:val="404040" w:themeColor="text1" w:themeTint="BF"/>
                                        <w:sz w:val="36"/>
                                        <w:szCs w:val="36"/>
                                      </w:rPr>
                                      <w:t>Rezept-Suche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E294C8" id="Textfeld 3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316926" w14:textId="2D5EBC24" w:rsidR="005C4018"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5ECD">
                                <w:rPr>
                                  <w:caps/>
                                  <w:color w:val="4472C4" w:themeColor="accent1"/>
                                  <w:sz w:val="64"/>
                                  <w:szCs w:val="64"/>
                                </w:rPr>
                                <w:t>LB3 m254</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9BBD88" w14:textId="1D17A059" w:rsidR="005C4018" w:rsidRDefault="00273795">
                              <w:pPr>
                                <w:jc w:val="right"/>
                                <w:rPr>
                                  <w:smallCaps/>
                                  <w:color w:val="404040" w:themeColor="text1" w:themeTint="BF"/>
                                  <w:sz w:val="36"/>
                                  <w:szCs w:val="36"/>
                                </w:rPr>
                              </w:pPr>
                              <w:r>
                                <w:rPr>
                                  <w:color w:val="404040" w:themeColor="text1" w:themeTint="BF"/>
                                  <w:sz w:val="36"/>
                                  <w:szCs w:val="36"/>
                                </w:rPr>
                                <w:t>Rezept-Suche</w:t>
                              </w:r>
                            </w:p>
                          </w:sdtContent>
                        </w:sdt>
                      </w:txbxContent>
                    </v:textbox>
                    <w10:wrap type="square" anchorx="page" anchory="page"/>
                  </v:shape>
                </w:pict>
              </mc:Fallback>
            </mc:AlternateContent>
          </w:r>
        </w:p>
        <w:p w14:paraId="5D34053C" w14:textId="77777777" w:rsidR="00CE15C8" w:rsidRDefault="005C4018">
          <w:pPr>
            <w:contextualSpacing w:val="0"/>
          </w:pPr>
          <w:r>
            <w:br w:type="page"/>
          </w:r>
        </w:p>
      </w:sdtContent>
    </w:sdt>
    <w:sdt>
      <w:sdtPr>
        <w:rPr>
          <w:rFonts w:asciiTheme="minorHAnsi" w:eastAsiaTheme="minorHAnsi" w:hAnsiTheme="minorHAnsi" w:cstheme="minorBidi"/>
          <w:b w:val="0"/>
          <w:kern w:val="2"/>
          <w:sz w:val="22"/>
          <w:szCs w:val="22"/>
          <w:lang w:val="de-DE" w:eastAsia="en-US"/>
          <w14:ligatures w14:val="standardContextual"/>
        </w:rPr>
        <w:id w:val="-1252203632"/>
        <w:docPartObj>
          <w:docPartGallery w:val="Table of Contents"/>
          <w:docPartUnique/>
        </w:docPartObj>
      </w:sdtPr>
      <w:sdtEndPr>
        <w:rPr>
          <w:bCs/>
        </w:rPr>
      </w:sdtEndPr>
      <w:sdtContent>
        <w:p w14:paraId="2FB9B0BB" w14:textId="77777777" w:rsidR="00CE15C8" w:rsidRDefault="00CE15C8">
          <w:pPr>
            <w:pStyle w:val="Inhaltsverzeichnisberschrift"/>
          </w:pPr>
          <w:r>
            <w:rPr>
              <w:lang w:val="de-DE"/>
            </w:rPr>
            <w:t>Inhaltsverzeichnis</w:t>
          </w:r>
        </w:p>
        <w:p w14:paraId="2F505190" w14:textId="5E7EBD0B" w:rsidR="00CD16FB" w:rsidRDefault="00000000">
          <w:pPr>
            <w:pStyle w:val="Verzeichnis1"/>
            <w:rPr>
              <w:rFonts w:eastAsiaTheme="minorEastAsia"/>
              <w:noProof/>
              <w:sz w:val="24"/>
              <w:szCs w:val="24"/>
              <w:lang w:eastAsia="de-CH"/>
            </w:rPr>
          </w:pPr>
          <w:r>
            <w:fldChar w:fldCharType="begin"/>
          </w:r>
          <w:r>
            <w:instrText xml:space="preserve"> TOC \o "1-3" \h \z \u </w:instrText>
          </w:r>
          <w:r>
            <w:fldChar w:fldCharType="separate"/>
          </w:r>
          <w:hyperlink w:anchor="_Toc194911232" w:history="1">
            <w:r w:rsidR="00CD16FB" w:rsidRPr="00BB2D60">
              <w:rPr>
                <w:rStyle w:val="Hyperlink"/>
                <w:noProof/>
              </w:rPr>
              <w:t>Einführung</w:t>
            </w:r>
            <w:r w:rsidR="00CD16FB">
              <w:rPr>
                <w:noProof/>
                <w:webHidden/>
              </w:rPr>
              <w:tab/>
            </w:r>
            <w:r w:rsidR="00CD16FB">
              <w:rPr>
                <w:noProof/>
                <w:webHidden/>
              </w:rPr>
              <w:fldChar w:fldCharType="begin"/>
            </w:r>
            <w:r w:rsidR="00CD16FB">
              <w:rPr>
                <w:noProof/>
                <w:webHidden/>
              </w:rPr>
              <w:instrText xml:space="preserve"> PAGEREF _Toc194911232 \h </w:instrText>
            </w:r>
            <w:r w:rsidR="00CD16FB">
              <w:rPr>
                <w:noProof/>
                <w:webHidden/>
              </w:rPr>
            </w:r>
            <w:r w:rsidR="00CD16FB">
              <w:rPr>
                <w:noProof/>
                <w:webHidden/>
              </w:rPr>
              <w:fldChar w:fldCharType="separate"/>
            </w:r>
            <w:r w:rsidR="00CD16FB">
              <w:rPr>
                <w:noProof/>
                <w:webHidden/>
              </w:rPr>
              <w:t>2</w:t>
            </w:r>
            <w:r w:rsidR="00CD16FB">
              <w:rPr>
                <w:noProof/>
                <w:webHidden/>
              </w:rPr>
              <w:fldChar w:fldCharType="end"/>
            </w:r>
          </w:hyperlink>
        </w:p>
        <w:p w14:paraId="3755D36F" w14:textId="581CA41A" w:rsidR="00CD16FB" w:rsidRDefault="00CD16FB">
          <w:pPr>
            <w:pStyle w:val="Verzeichnis1"/>
            <w:rPr>
              <w:rFonts w:eastAsiaTheme="minorEastAsia"/>
              <w:noProof/>
              <w:sz w:val="24"/>
              <w:szCs w:val="24"/>
              <w:lang w:eastAsia="de-CH"/>
            </w:rPr>
          </w:pPr>
          <w:hyperlink w:anchor="_Toc194911233" w:history="1">
            <w:r w:rsidRPr="00BB2D60">
              <w:rPr>
                <w:rStyle w:val="Hyperlink"/>
                <w:noProof/>
              </w:rPr>
              <w:t>Entscheidungen</w:t>
            </w:r>
            <w:r>
              <w:rPr>
                <w:noProof/>
                <w:webHidden/>
              </w:rPr>
              <w:tab/>
            </w:r>
            <w:r>
              <w:rPr>
                <w:noProof/>
                <w:webHidden/>
              </w:rPr>
              <w:fldChar w:fldCharType="begin"/>
            </w:r>
            <w:r>
              <w:rPr>
                <w:noProof/>
                <w:webHidden/>
              </w:rPr>
              <w:instrText xml:space="preserve"> PAGEREF _Toc194911233 \h </w:instrText>
            </w:r>
            <w:r>
              <w:rPr>
                <w:noProof/>
                <w:webHidden/>
              </w:rPr>
            </w:r>
            <w:r>
              <w:rPr>
                <w:noProof/>
                <w:webHidden/>
              </w:rPr>
              <w:fldChar w:fldCharType="separate"/>
            </w:r>
            <w:r>
              <w:rPr>
                <w:noProof/>
                <w:webHidden/>
              </w:rPr>
              <w:t>2</w:t>
            </w:r>
            <w:r>
              <w:rPr>
                <w:noProof/>
                <w:webHidden/>
              </w:rPr>
              <w:fldChar w:fldCharType="end"/>
            </w:r>
          </w:hyperlink>
        </w:p>
        <w:p w14:paraId="729D2628" w14:textId="3905C714" w:rsidR="00CD16FB" w:rsidRDefault="00CD16FB">
          <w:pPr>
            <w:pStyle w:val="Verzeichnis2"/>
            <w:tabs>
              <w:tab w:val="right" w:leader="dot" w:pos="9062"/>
            </w:tabs>
            <w:rPr>
              <w:rFonts w:eastAsiaTheme="minorEastAsia"/>
              <w:noProof/>
              <w:sz w:val="24"/>
              <w:szCs w:val="24"/>
              <w:lang w:eastAsia="de-CH"/>
            </w:rPr>
          </w:pPr>
          <w:hyperlink w:anchor="_Toc194911234" w:history="1">
            <w:r w:rsidRPr="00BB2D60">
              <w:rPr>
                <w:rStyle w:val="Hyperlink"/>
                <w:noProof/>
              </w:rPr>
              <w:t>API</w:t>
            </w:r>
            <w:r>
              <w:rPr>
                <w:noProof/>
                <w:webHidden/>
              </w:rPr>
              <w:tab/>
            </w:r>
            <w:r>
              <w:rPr>
                <w:noProof/>
                <w:webHidden/>
              </w:rPr>
              <w:fldChar w:fldCharType="begin"/>
            </w:r>
            <w:r>
              <w:rPr>
                <w:noProof/>
                <w:webHidden/>
              </w:rPr>
              <w:instrText xml:space="preserve"> PAGEREF _Toc194911234 \h </w:instrText>
            </w:r>
            <w:r>
              <w:rPr>
                <w:noProof/>
                <w:webHidden/>
              </w:rPr>
            </w:r>
            <w:r>
              <w:rPr>
                <w:noProof/>
                <w:webHidden/>
              </w:rPr>
              <w:fldChar w:fldCharType="separate"/>
            </w:r>
            <w:r>
              <w:rPr>
                <w:noProof/>
                <w:webHidden/>
              </w:rPr>
              <w:t>2</w:t>
            </w:r>
            <w:r>
              <w:rPr>
                <w:noProof/>
                <w:webHidden/>
              </w:rPr>
              <w:fldChar w:fldCharType="end"/>
            </w:r>
          </w:hyperlink>
        </w:p>
        <w:p w14:paraId="11CDCEC3" w14:textId="07D6347C" w:rsidR="00CD16FB" w:rsidRDefault="00CD16FB">
          <w:pPr>
            <w:pStyle w:val="Verzeichnis1"/>
            <w:rPr>
              <w:rFonts w:eastAsiaTheme="minorEastAsia"/>
              <w:noProof/>
              <w:sz w:val="24"/>
              <w:szCs w:val="24"/>
              <w:lang w:eastAsia="de-CH"/>
            </w:rPr>
          </w:pPr>
          <w:hyperlink w:anchor="_Toc194911235" w:history="1">
            <w:r w:rsidRPr="00BB2D60">
              <w:rPr>
                <w:rStyle w:val="Hyperlink"/>
                <w:noProof/>
              </w:rPr>
              <w:t>Vorgehen</w:t>
            </w:r>
            <w:r>
              <w:rPr>
                <w:noProof/>
                <w:webHidden/>
              </w:rPr>
              <w:tab/>
            </w:r>
            <w:r>
              <w:rPr>
                <w:noProof/>
                <w:webHidden/>
              </w:rPr>
              <w:fldChar w:fldCharType="begin"/>
            </w:r>
            <w:r>
              <w:rPr>
                <w:noProof/>
                <w:webHidden/>
              </w:rPr>
              <w:instrText xml:space="preserve"> PAGEREF _Toc194911235 \h </w:instrText>
            </w:r>
            <w:r>
              <w:rPr>
                <w:noProof/>
                <w:webHidden/>
              </w:rPr>
            </w:r>
            <w:r>
              <w:rPr>
                <w:noProof/>
                <w:webHidden/>
              </w:rPr>
              <w:fldChar w:fldCharType="separate"/>
            </w:r>
            <w:r>
              <w:rPr>
                <w:noProof/>
                <w:webHidden/>
              </w:rPr>
              <w:t>2</w:t>
            </w:r>
            <w:r>
              <w:rPr>
                <w:noProof/>
                <w:webHidden/>
              </w:rPr>
              <w:fldChar w:fldCharType="end"/>
            </w:r>
          </w:hyperlink>
        </w:p>
        <w:p w14:paraId="1F81B6A1" w14:textId="00D93013" w:rsidR="00CD16FB" w:rsidRDefault="00CD16FB">
          <w:pPr>
            <w:pStyle w:val="Verzeichnis2"/>
            <w:tabs>
              <w:tab w:val="right" w:leader="dot" w:pos="9062"/>
            </w:tabs>
            <w:rPr>
              <w:rFonts w:eastAsiaTheme="minorEastAsia"/>
              <w:noProof/>
              <w:sz w:val="24"/>
              <w:szCs w:val="24"/>
              <w:lang w:eastAsia="de-CH"/>
            </w:rPr>
          </w:pPr>
          <w:hyperlink w:anchor="_Toc194911236" w:history="1">
            <w:r w:rsidRPr="00BB2D60">
              <w:rPr>
                <w:rStyle w:val="Hyperlink"/>
                <w:noProof/>
              </w:rPr>
              <w:t>Basic Camunda-Modell erstellen</w:t>
            </w:r>
            <w:r>
              <w:rPr>
                <w:noProof/>
                <w:webHidden/>
              </w:rPr>
              <w:tab/>
            </w:r>
            <w:r>
              <w:rPr>
                <w:noProof/>
                <w:webHidden/>
              </w:rPr>
              <w:fldChar w:fldCharType="begin"/>
            </w:r>
            <w:r>
              <w:rPr>
                <w:noProof/>
                <w:webHidden/>
              </w:rPr>
              <w:instrText xml:space="preserve"> PAGEREF _Toc194911236 \h </w:instrText>
            </w:r>
            <w:r>
              <w:rPr>
                <w:noProof/>
                <w:webHidden/>
              </w:rPr>
            </w:r>
            <w:r>
              <w:rPr>
                <w:noProof/>
                <w:webHidden/>
              </w:rPr>
              <w:fldChar w:fldCharType="separate"/>
            </w:r>
            <w:r>
              <w:rPr>
                <w:noProof/>
                <w:webHidden/>
              </w:rPr>
              <w:t>2</w:t>
            </w:r>
            <w:r>
              <w:rPr>
                <w:noProof/>
                <w:webHidden/>
              </w:rPr>
              <w:fldChar w:fldCharType="end"/>
            </w:r>
          </w:hyperlink>
        </w:p>
        <w:p w14:paraId="4E480346" w14:textId="23CC006B" w:rsidR="00CD16FB" w:rsidRDefault="00CD16FB">
          <w:pPr>
            <w:pStyle w:val="Verzeichnis2"/>
            <w:tabs>
              <w:tab w:val="right" w:leader="dot" w:pos="9062"/>
            </w:tabs>
            <w:rPr>
              <w:rFonts w:eastAsiaTheme="minorEastAsia"/>
              <w:noProof/>
              <w:sz w:val="24"/>
              <w:szCs w:val="24"/>
              <w:lang w:eastAsia="de-CH"/>
            </w:rPr>
          </w:pPr>
          <w:hyperlink w:anchor="_Toc194911237" w:history="1">
            <w:r w:rsidRPr="00BB2D60">
              <w:rPr>
                <w:rStyle w:val="Hyperlink"/>
                <w:noProof/>
              </w:rPr>
              <w:t>Form erstellen</w:t>
            </w:r>
            <w:r>
              <w:rPr>
                <w:noProof/>
                <w:webHidden/>
              </w:rPr>
              <w:tab/>
            </w:r>
            <w:r>
              <w:rPr>
                <w:noProof/>
                <w:webHidden/>
              </w:rPr>
              <w:fldChar w:fldCharType="begin"/>
            </w:r>
            <w:r>
              <w:rPr>
                <w:noProof/>
                <w:webHidden/>
              </w:rPr>
              <w:instrText xml:space="preserve"> PAGEREF _Toc194911237 \h </w:instrText>
            </w:r>
            <w:r>
              <w:rPr>
                <w:noProof/>
                <w:webHidden/>
              </w:rPr>
            </w:r>
            <w:r>
              <w:rPr>
                <w:noProof/>
                <w:webHidden/>
              </w:rPr>
              <w:fldChar w:fldCharType="separate"/>
            </w:r>
            <w:r>
              <w:rPr>
                <w:noProof/>
                <w:webHidden/>
              </w:rPr>
              <w:t>3</w:t>
            </w:r>
            <w:r>
              <w:rPr>
                <w:noProof/>
                <w:webHidden/>
              </w:rPr>
              <w:fldChar w:fldCharType="end"/>
            </w:r>
          </w:hyperlink>
        </w:p>
        <w:p w14:paraId="3BB26487" w14:textId="072D4ABF" w:rsidR="00CD16FB" w:rsidRDefault="00CD16FB">
          <w:pPr>
            <w:pStyle w:val="Verzeichnis2"/>
            <w:tabs>
              <w:tab w:val="right" w:leader="dot" w:pos="9062"/>
            </w:tabs>
            <w:rPr>
              <w:rFonts w:eastAsiaTheme="minorEastAsia"/>
              <w:noProof/>
              <w:sz w:val="24"/>
              <w:szCs w:val="24"/>
              <w:lang w:eastAsia="de-CH"/>
            </w:rPr>
          </w:pPr>
          <w:hyperlink w:anchor="_Toc194911238" w:history="1">
            <w:r w:rsidRPr="00BB2D60">
              <w:rPr>
                <w:rStyle w:val="Hyperlink"/>
                <w:noProof/>
              </w:rPr>
              <w:t>Skript zur Erstellung der URL als API-Anfrage</w:t>
            </w:r>
            <w:r>
              <w:rPr>
                <w:noProof/>
                <w:webHidden/>
              </w:rPr>
              <w:tab/>
            </w:r>
            <w:r>
              <w:rPr>
                <w:noProof/>
                <w:webHidden/>
              </w:rPr>
              <w:fldChar w:fldCharType="begin"/>
            </w:r>
            <w:r>
              <w:rPr>
                <w:noProof/>
                <w:webHidden/>
              </w:rPr>
              <w:instrText xml:space="preserve"> PAGEREF _Toc194911238 \h </w:instrText>
            </w:r>
            <w:r>
              <w:rPr>
                <w:noProof/>
                <w:webHidden/>
              </w:rPr>
            </w:r>
            <w:r>
              <w:rPr>
                <w:noProof/>
                <w:webHidden/>
              </w:rPr>
              <w:fldChar w:fldCharType="separate"/>
            </w:r>
            <w:r>
              <w:rPr>
                <w:noProof/>
                <w:webHidden/>
              </w:rPr>
              <w:t>4</w:t>
            </w:r>
            <w:r>
              <w:rPr>
                <w:noProof/>
                <w:webHidden/>
              </w:rPr>
              <w:fldChar w:fldCharType="end"/>
            </w:r>
          </w:hyperlink>
        </w:p>
        <w:p w14:paraId="45C76F8D" w14:textId="633940E8" w:rsidR="00CD16FB" w:rsidRDefault="00CD16FB">
          <w:pPr>
            <w:pStyle w:val="Verzeichnis2"/>
            <w:tabs>
              <w:tab w:val="right" w:leader="dot" w:pos="9062"/>
            </w:tabs>
            <w:rPr>
              <w:rFonts w:eastAsiaTheme="minorEastAsia"/>
              <w:noProof/>
              <w:sz w:val="24"/>
              <w:szCs w:val="24"/>
              <w:lang w:eastAsia="de-CH"/>
            </w:rPr>
          </w:pPr>
          <w:hyperlink w:anchor="_Toc194911239" w:history="1">
            <w:r w:rsidRPr="00BB2D60">
              <w:rPr>
                <w:rStyle w:val="Hyperlink"/>
                <w:noProof/>
              </w:rPr>
              <w:t>Externes Skript einbinden</w:t>
            </w:r>
            <w:r>
              <w:rPr>
                <w:noProof/>
                <w:webHidden/>
              </w:rPr>
              <w:tab/>
            </w:r>
            <w:r>
              <w:rPr>
                <w:noProof/>
                <w:webHidden/>
              </w:rPr>
              <w:fldChar w:fldCharType="begin"/>
            </w:r>
            <w:r>
              <w:rPr>
                <w:noProof/>
                <w:webHidden/>
              </w:rPr>
              <w:instrText xml:space="preserve"> PAGEREF _Toc194911239 \h </w:instrText>
            </w:r>
            <w:r>
              <w:rPr>
                <w:noProof/>
                <w:webHidden/>
              </w:rPr>
            </w:r>
            <w:r>
              <w:rPr>
                <w:noProof/>
                <w:webHidden/>
              </w:rPr>
              <w:fldChar w:fldCharType="separate"/>
            </w:r>
            <w:r>
              <w:rPr>
                <w:noProof/>
                <w:webHidden/>
              </w:rPr>
              <w:t>4</w:t>
            </w:r>
            <w:r>
              <w:rPr>
                <w:noProof/>
                <w:webHidden/>
              </w:rPr>
              <w:fldChar w:fldCharType="end"/>
            </w:r>
          </w:hyperlink>
        </w:p>
        <w:p w14:paraId="437B83A0" w14:textId="0F0F4C44" w:rsidR="00CE15C8" w:rsidRDefault="00000000">
          <w:r>
            <w:rPr>
              <w:b/>
              <w:bCs/>
              <w:noProof/>
              <w:lang w:val="de-DE"/>
            </w:rPr>
            <w:fldChar w:fldCharType="end"/>
          </w:r>
        </w:p>
      </w:sdtContent>
    </w:sdt>
    <w:p w14:paraId="74757A19" w14:textId="77777777" w:rsidR="00CE15C8" w:rsidRDefault="00CE15C8">
      <w:r>
        <w:br w:type="page"/>
      </w:r>
    </w:p>
    <w:p w14:paraId="76E5C990" w14:textId="5F9B4F71" w:rsidR="00CE15C8" w:rsidRDefault="009A5ECD" w:rsidP="000A3D21">
      <w:pPr>
        <w:pStyle w:val="Titel"/>
      </w:pPr>
      <w:r>
        <w:lastRenderedPageBreak/>
        <w:t>Rezept-Suche</w:t>
      </w:r>
    </w:p>
    <w:p w14:paraId="30AAC45B" w14:textId="21EF0475" w:rsidR="00273795" w:rsidRPr="00273795" w:rsidRDefault="00273795" w:rsidP="00273795">
      <w:pPr>
        <w:rPr>
          <w:color w:val="FF0000"/>
        </w:rPr>
      </w:pPr>
      <w:r w:rsidRPr="00273795">
        <w:rPr>
          <w:color w:val="FF0000"/>
        </w:rPr>
        <w:t>Datum in Fusszeile ändern</w:t>
      </w:r>
    </w:p>
    <w:p w14:paraId="4A540A2A" w14:textId="3E330645" w:rsidR="000A3D21" w:rsidRDefault="000A3D21" w:rsidP="000A3D21">
      <w:pPr>
        <w:pStyle w:val="berschrift1"/>
      </w:pPr>
      <w:bookmarkStart w:id="0" w:name="_Toc194911232"/>
      <w:r>
        <w:t>Einführung</w:t>
      </w:r>
      <w:bookmarkEnd w:id="0"/>
    </w:p>
    <w:p w14:paraId="627B3E62" w14:textId="78284F3C" w:rsidR="000A3D21" w:rsidRDefault="000A3D21">
      <w:r w:rsidRPr="000A3D21">
        <w:t xml:space="preserve">In meinem Projekt </w:t>
      </w:r>
      <w:r>
        <w:t>geht es darum</w:t>
      </w:r>
      <w:r w:rsidRPr="000A3D21">
        <w:t xml:space="preserve">, </w:t>
      </w:r>
      <w:r>
        <w:t xml:space="preserve">eine Rezept-Suche mit </w:t>
      </w:r>
      <w:proofErr w:type="spellStart"/>
      <w:r>
        <w:t>Camunda</w:t>
      </w:r>
      <w:proofErr w:type="spellEnd"/>
      <w:r>
        <w:t xml:space="preserve"> umzusetzen</w:t>
      </w:r>
      <w:r w:rsidRPr="000A3D21">
        <w:t xml:space="preserve">. </w:t>
      </w:r>
      <w:r>
        <w:t xml:space="preserve">Dabei kann der User Zutaten, </w:t>
      </w:r>
      <w:r w:rsidR="00B92656">
        <w:t xml:space="preserve">eine bestimmte Küche oder anderes eingeben und der Prozess sucht Rezepte über eine API. Die Resultate werden per Mail an den User versendet. </w:t>
      </w:r>
    </w:p>
    <w:p w14:paraId="3AA0094F" w14:textId="77777777" w:rsidR="00D54C13" w:rsidRDefault="00D54C13"/>
    <w:p w14:paraId="03FBE37A" w14:textId="1B8D18F1" w:rsidR="00D54C13" w:rsidRDefault="00D54C13" w:rsidP="00D54C13">
      <w:pPr>
        <w:pStyle w:val="berschrift1"/>
      </w:pPr>
      <w:bookmarkStart w:id="1" w:name="_Toc194911233"/>
      <w:r>
        <w:t>Entscheidungen</w:t>
      </w:r>
      <w:bookmarkEnd w:id="1"/>
    </w:p>
    <w:p w14:paraId="71FEA44E" w14:textId="63110F9A" w:rsidR="00D54C13" w:rsidRDefault="00D54C13" w:rsidP="00D54C13">
      <w:pPr>
        <w:pStyle w:val="berschrift2"/>
      </w:pPr>
      <w:bookmarkStart w:id="2" w:name="_Toc194911234"/>
      <w:r>
        <w:t>API</w:t>
      </w:r>
      <w:bookmarkEnd w:id="2"/>
    </w:p>
    <w:p w14:paraId="5F703E96" w14:textId="6035459E" w:rsidR="00D54C13" w:rsidRPr="00D54C13" w:rsidRDefault="00D54C13" w:rsidP="00D54C13">
      <w:r>
        <w:t xml:space="preserve">Ich habe mich für die </w:t>
      </w:r>
      <w:proofErr w:type="spellStart"/>
      <w:r>
        <w:t>Spoonacular</w:t>
      </w:r>
      <w:proofErr w:type="spellEnd"/>
      <w:r>
        <w:t>-API entschieden</w:t>
      </w:r>
      <w:r w:rsidR="00A930A6">
        <w:t>, da es bei der API eine Gratisversion hat und einige verschiedene Rezepte anbietet. Ebenfalls ist der Gebrauch sehr einfach, da es zum Beispiel auch eine ausführliche Dokumentation hat.</w:t>
      </w:r>
    </w:p>
    <w:p w14:paraId="0D424386" w14:textId="77777777" w:rsidR="004A706D" w:rsidRDefault="004A706D"/>
    <w:p w14:paraId="2157DCA3" w14:textId="75E8AC3B" w:rsidR="004A706D" w:rsidRDefault="004A706D" w:rsidP="00ED5050">
      <w:pPr>
        <w:pStyle w:val="berschrift1"/>
      </w:pPr>
      <w:bookmarkStart w:id="3" w:name="_Toc194911235"/>
      <w:r>
        <w:t>Vorgehen</w:t>
      </w:r>
      <w:bookmarkEnd w:id="3"/>
    </w:p>
    <w:p w14:paraId="2B3303CF" w14:textId="191DEACA" w:rsidR="004A706D" w:rsidRPr="004A706D" w:rsidRDefault="004A706D" w:rsidP="004A706D">
      <w:pPr>
        <w:pStyle w:val="berschrift2"/>
      </w:pPr>
      <w:bookmarkStart w:id="4" w:name="_Toc194911236"/>
      <w:r>
        <w:t xml:space="preserve">Basic </w:t>
      </w:r>
      <w:proofErr w:type="spellStart"/>
      <w:r>
        <w:t>Camunda</w:t>
      </w:r>
      <w:proofErr w:type="spellEnd"/>
      <w:r>
        <w:t>-Modell erstellen</w:t>
      </w:r>
      <w:bookmarkEnd w:id="4"/>
    </w:p>
    <w:p w14:paraId="0BBDD360" w14:textId="04E1807B" w:rsidR="004A706D" w:rsidRDefault="004A706D">
      <w:r w:rsidRPr="004A706D">
        <w:rPr>
          <w:noProof/>
        </w:rPr>
        <w:drawing>
          <wp:inline distT="0" distB="0" distL="0" distR="0" wp14:anchorId="3C636D43" wp14:editId="730C55D9">
            <wp:extent cx="5760720" cy="2391410"/>
            <wp:effectExtent l="0" t="0" r="0" b="8890"/>
            <wp:docPr id="1981869485" name="Grafik 1" descr="Ein Bild, das Screenshot, Rechteck,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69485" name="Grafik 1" descr="Ein Bild, das Screenshot, Rechteck, Reihe, Diagramm enthält.&#10;&#10;KI-generierte Inhalte können fehlerhaft sein."/>
                    <pic:cNvPicPr/>
                  </pic:nvPicPr>
                  <pic:blipFill>
                    <a:blip r:embed="rId10"/>
                    <a:stretch>
                      <a:fillRect/>
                    </a:stretch>
                  </pic:blipFill>
                  <pic:spPr>
                    <a:xfrm>
                      <a:off x="0" y="0"/>
                      <a:ext cx="5760720" cy="2391410"/>
                    </a:xfrm>
                    <a:prstGeom prst="rect">
                      <a:avLst/>
                    </a:prstGeom>
                  </pic:spPr>
                </pic:pic>
              </a:graphicData>
            </a:graphic>
          </wp:inline>
        </w:drawing>
      </w:r>
    </w:p>
    <w:p w14:paraId="4A91A40E" w14:textId="77777777" w:rsidR="004A706D" w:rsidRDefault="004A706D"/>
    <w:p w14:paraId="16DDF96D" w14:textId="33D8AD86" w:rsidR="004A706D" w:rsidRDefault="004A706D">
      <w:r>
        <w:t xml:space="preserve">Im ersten Schritt habe ich ein Basic </w:t>
      </w:r>
      <w:proofErr w:type="spellStart"/>
      <w:r>
        <w:t>Camunda</w:t>
      </w:r>
      <w:proofErr w:type="spellEnd"/>
      <w:r>
        <w:t xml:space="preserve">-Modell erstellt. </w:t>
      </w:r>
      <w:r w:rsidR="003B1441">
        <w:t>Das war noch ohne Fehlerbehandlungen</w:t>
      </w:r>
      <w:r w:rsidR="00A40E68">
        <w:t>. Es war also ein Modell, welches nur dafür war, wenn alles nach Plan lief.</w:t>
      </w:r>
    </w:p>
    <w:p w14:paraId="157B5693" w14:textId="77777777" w:rsidR="00A40E68" w:rsidRDefault="00A40E68"/>
    <w:p w14:paraId="35D374DE" w14:textId="181EE4CF" w:rsidR="00A40E68" w:rsidRDefault="00A40E68">
      <w:r>
        <w:t xml:space="preserve">Ebenfalls wurde hier noch nichts genaueres, wie zum Beispiel das Form oder </w:t>
      </w:r>
      <w:r w:rsidRPr="00A65852">
        <w:rPr>
          <w:color w:val="FF0000"/>
        </w:rPr>
        <w:t>…. (Skript? Oder wie heisst das</w:t>
      </w:r>
      <w:r w:rsidR="00A65852" w:rsidRPr="00A65852">
        <w:rPr>
          <w:color w:val="FF0000"/>
        </w:rPr>
        <w:t>, bei was es danach weiss, was es tun soll?)</w:t>
      </w:r>
      <w:r w:rsidRPr="00A65852">
        <w:rPr>
          <w:color w:val="FF0000"/>
        </w:rPr>
        <w:t xml:space="preserve"> </w:t>
      </w:r>
      <w:r w:rsidR="00A65852">
        <w:t>b</w:t>
      </w:r>
      <w:r>
        <w:t>ei den Service Tasks definiert.</w:t>
      </w:r>
    </w:p>
    <w:p w14:paraId="5477544B" w14:textId="77777777" w:rsidR="00A65852" w:rsidRDefault="00A65852"/>
    <w:p w14:paraId="1FACCD1C" w14:textId="77777777" w:rsidR="00A65852" w:rsidRDefault="00A65852"/>
    <w:p w14:paraId="5BC4F001" w14:textId="632783D3" w:rsidR="00A65852" w:rsidRDefault="00A65852"/>
    <w:p w14:paraId="417EFD13" w14:textId="5A01F78F" w:rsidR="00A65852" w:rsidRDefault="00D50E89" w:rsidP="00D50E89">
      <w:pPr>
        <w:pStyle w:val="berschrift2"/>
      </w:pPr>
      <w:bookmarkStart w:id="5" w:name="_Toc194911237"/>
      <w:r>
        <w:lastRenderedPageBreak/>
        <w:t>Form erstellen</w:t>
      </w:r>
      <w:bookmarkEnd w:id="5"/>
    </w:p>
    <w:p w14:paraId="5F9F3EB1" w14:textId="25669724" w:rsidR="00D54C13" w:rsidRDefault="00D54C13">
      <w:r>
        <w:t xml:space="preserve">Ich habe in der Dokumentation der </w:t>
      </w:r>
      <w:proofErr w:type="spellStart"/>
      <w:r>
        <w:t>Sp</w:t>
      </w:r>
      <w:r w:rsidR="00A930A6">
        <w:t>oonacular</w:t>
      </w:r>
      <w:proofErr w:type="spellEnd"/>
      <w:r w:rsidR="00A930A6">
        <w:t xml:space="preserve"> API</w:t>
      </w:r>
      <w:r w:rsidR="00434205">
        <w:t xml:space="preserve"> (</w:t>
      </w:r>
      <w:hyperlink r:id="rId11" w:history="1">
        <w:r w:rsidR="00434205" w:rsidRPr="00FE7285">
          <w:rPr>
            <w:rStyle w:val="Hyperlink"/>
          </w:rPr>
          <w:t>https://spoonacular.com/food-api/docs</w:t>
        </w:r>
      </w:hyperlink>
      <w:r w:rsidR="00434205">
        <w:t>) nachgeschaut, welche Parameter mitgegeben werden können und ich somit auch für mein Input-Formular verwenden kann.</w:t>
      </w:r>
    </w:p>
    <w:p w14:paraId="6F5259BB" w14:textId="77777777" w:rsidR="00AF18F0" w:rsidRDefault="00AF18F0"/>
    <w:p w14:paraId="14140346" w14:textId="2270CCB0" w:rsidR="00AF18F0" w:rsidRDefault="00AB1FD6">
      <w:r>
        <w:t>Besonders ins Auge gefallen sind mir dabei die</w:t>
      </w:r>
      <w:r w:rsidR="00AF18F0">
        <w:t>se</w:t>
      </w:r>
      <w:r>
        <w:t xml:space="preserve"> Parameter</w:t>
      </w:r>
      <w:r w:rsidR="00AF18F0">
        <w:t>:</w:t>
      </w:r>
    </w:p>
    <w:p w14:paraId="5AF14C87" w14:textId="07D5BF5E" w:rsidR="00DE7271" w:rsidRDefault="00DE7271">
      <w:r>
        <w:t>(Informationen der Tabelle wurden der offiziellen Dokumentation entnommen)</w:t>
      </w:r>
    </w:p>
    <w:p w14:paraId="2A5044F7" w14:textId="77777777" w:rsidR="00AF18F0" w:rsidRDefault="00AF18F0"/>
    <w:tbl>
      <w:tblPr>
        <w:tblStyle w:val="Tabellenraster"/>
        <w:tblW w:w="0" w:type="auto"/>
        <w:tblLook w:val="04A0" w:firstRow="1" w:lastRow="0" w:firstColumn="1" w:lastColumn="0" w:noHBand="0" w:noVBand="1"/>
      </w:tblPr>
      <w:tblGrid>
        <w:gridCol w:w="2265"/>
        <w:gridCol w:w="2265"/>
        <w:gridCol w:w="2266"/>
        <w:gridCol w:w="2266"/>
      </w:tblGrid>
      <w:tr w:rsidR="00AF18F0" w14:paraId="63A95868" w14:textId="77777777" w:rsidTr="00AF18F0">
        <w:tc>
          <w:tcPr>
            <w:tcW w:w="2265" w:type="dxa"/>
          </w:tcPr>
          <w:p w14:paraId="3536B3E4" w14:textId="1B3A4C38" w:rsidR="00AF18F0" w:rsidRPr="00B51669" w:rsidRDefault="00AF18F0">
            <w:pPr>
              <w:rPr>
                <w:b/>
                <w:bCs/>
              </w:rPr>
            </w:pPr>
            <w:r w:rsidRPr="00B51669">
              <w:rPr>
                <w:b/>
                <w:bCs/>
              </w:rPr>
              <w:t>Name</w:t>
            </w:r>
          </w:p>
        </w:tc>
        <w:tc>
          <w:tcPr>
            <w:tcW w:w="2265" w:type="dxa"/>
          </w:tcPr>
          <w:p w14:paraId="0E9FF7E4" w14:textId="7764A56D" w:rsidR="00AF18F0" w:rsidRPr="00B51669" w:rsidRDefault="00AF18F0">
            <w:pPr>
              <w:rPr>
                <w:b/>
                <w:bCs/>
              </w:rPr>
            </w:pPr>
            <w:r w:rsidRPr="00B51669">
              <w:rPr>
                <w:b/>
                <w:bCs/>
              </w:rPr>
              <w:t>Type</w:t>
            </w:r>
          </w:p>
        </w:tc>
        <w:tc>
          <w:tcPr>
            <w:tcW w:w="2266" w:type="dxa"/>
          </w:tcPr>
          <w:p w14:paraId="29F592F0" w14:textId="10F07788" w:rsidR="00AF18F0" w:rsidRPr="00B51669" w:rsidRDefault="00AF18F0">
            <w:pPr>
              <w:rPr>
                <w:b/>
                <w:bCs/>
              </w:rPr>
            </w:pPr>
            <w:proofErr w:type="spellStart"/>
            <w:r w:rsidRPr="00B51669">
              <w:rPr>
                <w:b/>
                <w:bCs/>
              </w:rPr>
              <w:t>Example</w:t>
            </w:r>
            <w:proofErr w:type="spellEnd"/>
          </w:p>
        </w:tc>
        <w:tc>
          <w:tcPr>
            <w:tcW w:w="2266" w:type="dxa"/>
          </w:tcPr>
          <w:p w14:paraId="4D12C200" w14:textId="46EDAA9E" w:rsidR="00AF18F0" w:rsidRPr="00B51669" w:rsidRDefault="00AF18F0">
            <w:pPr>
              <w:rPr>
                <w:b/>
                <w:bCs/>
              </w:rPr>
            </w:pPr>
            <w:r w:rsidRPr="00B51669">
              <w:rPr>
                <w:b/>
                <w:bCs/>
              </w:rPr>
              <w:t>Description</w:t>
            </w:r>
          </w:p>
        </w:tc>
      </w:tr>
      <w:tr w:rsidR="00AF18F0" w:rsidRPr="00BA7A0F" w14:paraId="2ABD3C20" w14:textId="77777777" w:rsidTr="00AF18F0">
        <w:tc>
          <w:tcPr>
            <w:tcW w:w="2265" w:type="dxa"/>
          </w:tcPr>
          <w:p w14:paraId="72B188E3" w14:textId="74914BDD" w:rsidR="00AF18F0" w:rsidRDefault="00AF18F0">
            <w:r>
              <w:t>Query</w:t>
            </w:r>
          </w:p>
        </w:tc>
        <w:tc>
          <w:tcPr>
            <w:tcW w:w="2265" w:type="dxa"/>
          </w:tcPr>
          <w:p w14:paraId="1FDD5704" w14:textId="3B7D9A20" w:rsidR="00AF18F0" w:rsidRDefault="00AF18F0">
            <w:r>
              <w:t>String</w:t>
            </w:r>
          </w:p>
        </w:tc>
        <w:tc>
          <w:tcPr>
            <w:tcW w:w="2266" w:type="dxa"/>
          </w:tcPr>
          <w:p w14:paraId="095FF352" w14:textId="0EED7B90" w:rsidR="00AF18F0" w:rsidRDefault="00AF18F0">
            <w:r>
              <w:t>Pasta</w:t>
            </w:r>
          </w:p>
        </w:tc>
        <w:tc>
          <w:tcPr>
            <w:tcW w:w="2266" w:type="dxa"/>
          </w:tcPr>
          <w:p w14:paraId="4106537A" w14:textId="5EB74C21" w:rsidR="00AF18F0" w:rsidRPr="00AF18F0" w:rsidRDefault="00AF18F0">
            <w:pPr>
              <w:rPr>
                <w:lang w:val="en-US"/>
              </w:rPr>
            </w:pPr>
            <w:r w:rsidRPr="00AF18F0">
              <w:rPr>
                <w:lang w:val="en-US"/>
              </w:rPr>
              <w:t>The (natural language) recipe s</w:t>
            </w:r>
            <w:r>
              <w:rPr>
                <w:lang w:val="en-US"/>
              </w:rPr>
              <w:t>earch query.</w:t>
            </w:r>
          </w:p>
        </w:tc>
      </w:tr>
      <w:tr w:rsidR="00AF18F0" w:rsidRPr="00BA7A0F" w14:paraId="5DAF523D" w14:textId="77777777" w:rsidTr="00AF18F0">
        <w:tc>
          <w:tcPr>
            <w:tcW w:w="2265" w:type="dxa"/>
          </w:tcPr>
          <w:p w14:paraId="38B85212" w14:textId="6A583EFE" w:rsidR="00AF18F0" w:rsidRPr="00AF18F0" w:rsidRDefault="00AF18F0">
            <w:pPr>
              <w:rPr>
                <w:lang w:val="en-US"/>
              </w:rPr>
            </w:pPr>
            <w:r>
              <w:rPr>
                <w:lang w:val="en-US"/>
              </w:rPr>
              <w:t>Cuisine</w:t>
            </w:r>
          </w:p>
        </w:tc>
        <w:tc>
          <w:tcPr>
            <w:tcW w:w="2265" w:type="dxa"/>
          </w:tcPr>
          <w:p w14:paraId="12314A18" w14:textId="42D3249A" w:rsidR="00AF18F0" w:rsidRPr="00AF18F0" w:rsidRDefault="00AF18F0">
            <w:pPr>
              <w:rPr>
                <w:lang w:val="en-US"/>
              </w:rPr>
            </w:pPr>
            <w:r>
              <w:rPr>
                <w:lang w:val="en-US"/>
              </w:rPr>
              <w:t>String</w:t>
            </w:r>
          </w:p>
        </w:tc>
        <w:tc>
          <w:tcPr>
            <w:tcW w:w="2266" w:type="dxa"/>
          </w:tcPr>
          <w:p w14:paraId="07F42E20" w14:textId="03BE6C36" w:rsidR="00AF18F0" w:rsidRPr="00AF18F0" w:rsidRDefault="00AF18F0">
            <w:pPr>
              <w:rPr>
                <w:lang w:val="en-US"/>
              </w:rPr>
            </w:pPr>
            <w:proofErr w:type="spellStart"/>
            <w:r>
              <w:rPr>
                <w:lang w:val="en-US"/>
              </w:rPr>
              <w:t>Italien</w:t>
            </w:r>
            <w:proofErr w:type="spellEnd"/>
          </w:p>
        </w:tc>
        <w:tc>
          <w:tcPr>
            <w:tcW w:w="2266" w:type="dxa"/>
          </w:tcPr>
          <w:p w14:paraId="3D9A25F7" w14:textId="780D88A1" w:rsidR="00AF18F0" w:rsidRPr="005A538F" w:rsidRDefault="005A538F">
            <w:pPr>
              <w:rPr>
                <w:lang w:val="en-US"/>
              </w:rPr>
            </w:pPr>
            <w:r w:rsidRPr="005A538F">
              <w:rPr>
                <w:lang w:val="en-US"/>
              </w:rPr>
              <w:t>The cuisine(s) of the recipes. One or more, comma separated (will be interpreted as 'OR').</w:t>
            </w:r>
          </w:p>
        </w:tc>
      </w:tr>
      <w:tr w:rsidR="00AF18F0" w:rsidRPr="00BA7A0F" w14:paraId="2B29B896" w14:textId="77777777" w:rsidTr="00AF18F0">
        <w:tc>
          <w:tcPr>
            <w:tcW w:w="2265" w:type="dxa"/>
          </w:tcPr>
          <w:p w14:paraId="29F2E260" w14:textId="01F8AF79" w:rsidR="00AF18F0" w:rsidRPr="00AF18F0" w:rsidRDefault="005A538F">
            <w:pPr>
              <w:rPr>
                <w:lang w:val="en-US"/>
              </w:rPr>
            </w:pPr>
            <w:proofErr w:type="spellStart"/>
            <w:r w:rsidRPr="005A538F">
              <w:t>Intolerances</w:t>
            </w:r>
            <w:proofErr w:type="spellEnd"/>
          </w:p>
        </w:tc>
        <w:tc>
          <w:tcPr>
            <w:tcW w:w="2265" w:type="dxa"/>
          </w:tcPr>
          <w:p w14:paraId="65E34C26" w14:textId="030D381A" w:rsidR="00AF18F0" w:rsidRPr="00AF18F0" w:rsidRDefault="005A538F">
            <w:pPr>
              <w:rPr>
                <w:lang w:val="en-US"/>
              </w:rPr>
            </w:pPr>
            <w:r>
              <w:rPr>
                <w:lang w:val="en-US"/>
              </w:rPr>
              <w:t>String</w:t>
            </w:r>
          </w:p>
        </w:tc>
        <w:tc>
          <w:tcPr>
            <w:tcW w:w="2266" w:type="dxa"/>
          </w:tcPr>
          <w:p w14:paraId="5BED2E63" w14:textId="050B012C" w:rsidR="00AF18F0" w:rsidRPr="00AF18F0" w:rsidRDefault="005A538F">
            <w:pPr>
              <w:rPr>
                <w:lang w:val="en-US"/>
              </w:rPr>
            </w:pPr>
            <w:r>
              <w:rPr>
                <w:lang w:val="en-US"/>
              </w:rPr>
              <w:t>Gluten</w:t>
            </w:r>
          </w:p>
        </w:tc>
        <w:tc>
          <w:tcPr>
            <w:tcW w:w="2266" w:type="dxa"/>
          </w:tcPr>
          <w:p w14:paraId="35196AFA" w14:textId="3190B8B9" w:rsidR="00AF18F0" w:rsidRPr="005A538F" w:rsidRDefault="005A538F">
            <w:pPr>
              <w:rPr>
                <w:lang w:val="en-US"/>
              </w:rPr>
            </w:pPr>
            <w:r w:rsidRPr="005A538F">
              <w:rPr>
                <w:lang w:val="en-US"/>
              </w:rPr>
              <w:t>A comma-separated list of intolerances. All recipes returned must not contain ingredients that are not suitable for people with the intolerances entered.</w:t>
            </w:r>
          </w:p>
        </w:tc>
      </w:tr>
      <w:tr w:rsidR="00AF18F0" w:rsidRPr="00BA7A0F" w14:paraId="24E98DEA" w14:textId="77777777" w:rsidTr="00AF18F0">
        <w:tc>
          <w:tcPr>
            <w:tcW w:w="2265" w:type="dxa"/>
          </w:tcPr>
          <w:p w14:paraId="7A9B1C12" w14:textId="1DBF699E" w:rsidR="00AF18F0" w:rsidRPr="00AF18F0" w:rsidRDefault="004402BC">
            <w:pPr>
              <w:rPr>
                <w:lang w:val="en-US"/>
              </w:rPr>
            </w:pPr>
            <w:proofErr w:type="spellStart"/>
            <w:r w:rsidRPr="004402BC">
              <w:t>includeIngredients</w:t>
            </w:r>
            <w:proofErr w:type="spellEnd"/>
          </w:p>
        </w:tc>
        <w:tc>
          <w:tcPr>
            <w:tcW w:w="2265" w:type="dxa"/>
          </w:tcPr>
          <w:p w14:paraId="2B90C69E" w14:textId="7E93265D" w:rsidR="00AF18F0" w:rsidRPr="00AF18F0" w:rsidRDefault="004402BC">
            <w:pPr>
              <w:rPr>
                <w:lang w:val="en-US"/>
              </w:rPr>
            </w:pPr>
            <w:r>
              <w:rPr>
                <w:lang w:val="en-US"/>
              </w:rPr>
              <w:t>String</w:t>
            </w:r>
          </w:p>
        </w:tc>
        <w:tc>
          <w:tcPr>
            <w:tcW w:w="2266" w:type="dxa"/>
          </w:tcPr>
          <w:p w14:paraId="6C205A69" w14:textId="0C08ED5B" w:rsidR="00AF18F0" w:rsidRPr="00AF18F0" w:rsidRDefault="004402BC">
            <w:pPr>
              <w:rPr>
                <w:lang w:val="en-US"/>
              </w:rPr>
            </w:pPr>
            <w:r>
              <w:rPr>
                <w:lang w:val="en-US"/>
              </w:rPr>
              <w:t>Tomato, cheese</w:t>
            </w:r>
          </w:p>
        </w:tc>
        <w:tc>
          <w:tcPr>
            <w:tcW w:w="2266" w:type="dxa"/>
          </w:tcPr>
          <w:p w14:paraId="30396522" w14:textId="11EF5795" w:rsidR="00AF18F0" w:rsidRPr="004402BC" w:rsidRDefault="004402BC">
            <w:pPr>
              <w:rPr>
                <w:lang w:val="en-US"/>
              </w:rPr>
            </w:pPr>
            <w:r w:rsidRPr="004402BC">
              <w:rPr>
                <w:lang w:val="en-US"/>
              </w:rPr>
              <w:t>A comma-separated list of ingredients that should/must be used in the recipes.</w:t>
            </w:r>
          </w:p>
        </w:tc>
      </w:tr>
      <w:tr w:rsidR="00AF18F0" w:rsidRPr="00BA7A0F" w14:paraId="285BCBF1" w14:textId="77777777" w:rsidTr="00AF18F0">
        <w:tc>
          <w:tcPr>
            <w:tcW w:w="2265" w:type="dxa"/>
          </w:tcPr>
          <w:p w14:paraId="2EF60534" w14:textId="257796A3" w:rsidR="00AF18F0" w:rsidRPr="00AF18F0" w:rsidRDefault="004402BC" w:rsidP="004402BC">
            <w:pPr>
              <w:rPr>
                <w:lang w:val="en-US"/>
              </w:rPr>
            </w:pPr>
            <w:proofErr w:type="spellStart"/>
            <w:r w:rsidRPr="004402BC">
              <w:t>excludeIngredients</w:t>
            </w:r>
            <w:proofErr w:type="spellEnd"/>
          </w:p>
        </w:tc>
        <w:tc>
          <w:tcPr>
            <w:tcW w:w="2265" w:type="dxa"/>
          </w:tcPr>
          <w:p w14:paraId="2F326266" w14:textId="01C66B4C" w:rsidR="00AF18F0" w:rsidRPr="00AF18F0" w:rsidRDefault="004402BC">
            <w:pPr>
              <w:rPr>
                <w:lang w:val="en-US"/>
              </w:rPr>
            </w:pPr>
            <w:r>
              <w:rPr>
                <w:lang w:val="en-US"/>
              </w:rPr>
              <w:t>String</w:t>
            </w:r>
          </w:p>
        </w:tc>
        <w:tc>
          <w:tcPr>
            <w:tcW w:w="2266" w:type="dxa"/>
          </w:tcPr>
          <w:p w14:paraId="3AF5B9F9" w14:textId="1AAC4F71" w:rsidR="00AF18F0" w:rsidRPr="00AF18F0" w:rsidRDefault="004402BC">
            <w:pPr>
              <w:rPr>
                <w:lang w:val="en-US"/>
              </w:rPr>
            </w:pPr>
            <w:r>
              <w:rPr>
                <w:lang w:val="en-US"/>
              </w:rPr>
              <w:t>Eggs</w:t>
            </w:r>
          </w:p>
        </w:tc>
        <w:tc>
          <w:tcPr>
            <w:tcW w:w="2266" w:type="dxa"/>
          </w:tcPr>
          <w:p w14:paraId="7FEC53E7" w14:textId="00A517E0" w:rsidR="00AF18F0" w:rsidRPr="00DA3847" w:rsidRDefault="00DA3847">
            <w:pPr>
              <w:rPr>
                <w:lang w:val="en-US"/>
              </w:rPr>
            </w:pPr>
            <w:r w:rsidRPr="00DA3847">
              <w:rPr>
                <w:lang w:val="en-US"/>
              </w:rPr>
              <w:t>A comma-separated list of ingredients or ingredient types that the recipes must not contain.</w:t>
            </w:r>
          </w:p>
        </w:tc>
      </w:tr>
      <w:tr w:rsidR="00A30929" w:rsidRPr="00BA7A0F" w14:paraId="603207DE" w14:textId="77777777" w:rsidTr="00AF18F0">
        <w:tc>
          <w:tcPr>
            <w:tcW w:w="2265" w:type="dxa"/>
          </w:tcPr>
          <w:p w14:paraId="1BF781E8" w14:textId="149CCDB0" w:rsidR="00A30929" w:rsidRPr="004402BC" w:rsidRDefault="00A30929" w:rsidP="004402BC">
            <w:r>
              <w:t>Type</w:t>
            </w:r>
          </w:p>
        </w:tc>
        <w:tc>
          <w:tcPr>
            <w:tcW w:w="2265" w:type="dxa"/>
          </w:tcPr>
          <w:p w14:paraId="013F5DFA" w14:textId="5534B641" w:rsidR="00A30929" w:rsidRDefault="00A30929">
            <w:pPr>
              <w:rPr>
                <w:lang w:val="en-US"/>
              </w:rPr>
            </w:pPr>
            <w:r>
              <w:rPr>
                <w:lang w:val="en-US"/>
              </w:rPr>
              <w:t>String</w:t>
            </w:r>
          </w:p>
        </w:tc>
        <w:tc>
          <w:tcPr>
            <w:tcW w:w="2266" w:type="dxa"/>
          </w:tcPr>
          <w:p w14:paraId="7704F83D" w14:textId="296348D4" w:rsidR="00A30929" w:rsidRDefault="00A30929">
            <w:pPr>
              <w:rPr>
                <w:lang w:val="en-US"/>
              </w:rPr>
            </w:pPr>
            <w:r>
              <w:rPr>
                <w:lang w:val="en-US"/>
              </w:rPr>
              <w:t>Main course</w:t>
            </w:r>
          </w:p>
        </w:tc>
        <w:tc>
          <w:tcPr>
            <w:tcW w:w="2266" w:type="dxa"/>
          </w:tcPr>
          <w:p w14:paraId="14B433C0" w14:textId="222A85A6" w:rsidR="00A30929" w:rsidRPr="00DA3847" w:rsidRDefault="00A30929">
            <w:pPr>
              <w:rPr>
                <w:lang w:val="en-US"/>
              </w:rPr>
            </w:pPr>
            <w:r>
              <w:rPr>
                <w:lang w:val="en-US"/>
              </w:rPr>
              <w:t>The type of the recipe</w:t>
            </w:r>
          </w:p>
        </w:tc>
      </w:tr>
      <w:tr w:rsidR="00846956" w:rsidRPr="00BA7A0F" w14:paraId="06104D5B" w14:textId="77777777" w:rsidTr="00AF18F0">
        <w:tc>
          <w:tcPr>
            <w:tcW w:w="2265" w:type="dxa"/>
          </w:tcPr>
          <w:p w14:paraId="4BBF8D24" w14:textId="032F70D8" w:rsidR="00846956" w:rsidRDefault="00846956" w:rsidP="004402BC">
            <w:proofErr w:type="spellStart"/>
            <w:r>
              <w:t>Number</w:t>
            </w:r>
            <w:proofErr w:type="spellEnd"/>
          </w:p>
        </w:tc>
        <w:tc>
          <w:tcPr>
            <w:tcW w:w="2265" w:type="dxa"/>
          </w:tcPr>
          <w:p w14:paraId="0E967D81" w14:textId="364DBCD8" w:rsidR="00846956" w:rsidRDefault="00846956">
            <w:pPr>
              <w:rPr>
                <w:lang w:val="en-US"/>
              </w:rPr>
            </w:pPr>
            <w:r>
              <w:rPr>
                <w:lang w:val="en-US"/>
              </w:rPr>
              <w:t>Number</w:t>
            </w:r>
          </w:p>
        </w:tc>
        <w:tc>
          <w:tcPr>
            <w:tcW w:w="2266" w:type="dxa"/>
          </w:tcPr>
          <w:p w14:paraId="3E596A5F" w14:textId="787D20F8" w:rsidR="00846956" w:rsidRDefault="00846956">
            <w:pPr>
              <w:rPr>
                <w:lang w:val="en-US"/>
              </w:rPr>
            </w:pPr>
            <w:r>
              <w:rPr>
                <w:lang w:val="en-US"/>
              </w:rPr>
              <w:t>10</w:t>
            </w:r>
          </w:p>
        </w:tc>
        <w:tc>
          <w:tcPr>
            <w:tcW w:w="2266" w:type="dxa"/>
          </w:tcPr>
          <w:p w14:paraId="0752944F" w14:textId="5F64B8AF" w:rsidR="00846956" w:rsidRDefault="00846956">
            <w:pPr>
              <w:rPr>
                <w:lang w:val="en-US"/>
              </w:rPr>
            </w:pPr>
            <w:r>
              <w:rPr>
                <w:lang w:val="en-US"/>
              </w:rPr>
              <w:t>The number of expected results.</w:t>
            </w:r>
          </w:p>
        </w:tc>
      </w:tr>
    </w:tbl>
    <w:p w14:paraId="48E36E38" w14:textId="77777777" w:rsidR="00AF18F0" w:rsidRDefault="00AF18F0">
      <w:pPr>
        <w:rPr>
          <w:lang w:val="en-US"/>
        </w:rPr>
      </w:pPr>
    </w:p>
    <w:p w14:paraId="767D692F" w14:textId="77777777" w:rsidR="00B51669" w:rsidRPr="003027D5" w:rsidRDefault="00B51669">
      <w:pPr>
        <w:rPr>
          <w:lang w:val="en-US"/>
        </w:rPr>
      </w:pPr>
    </w:p>
    <w:p w14:paraId="29408803" w14:textId="77777777" w:rsidR="00F37DEC" w:rsidRPr="00B51669" w:rsidRDefault="00F37DEC" w:rsidP="00F37DEC">
      <w:pPr>
        <w:rPr>
          <w:color w:val="FF0000"/>
        </w:rPr>
      </w:pPr>
      <w:r>
        <w:t xml:space="preserve">Aufgrund dieser Parameter habe ich ein Formular gemacht </w:t>
      </w:r>
      <w:r w:rsidRPr="00B51669">
        <w:rPr>
          <w:color w:val="FF0000"/>
        </w:rPr>
        <w:t>(wirklich genau diese? Nochmals überprüfen)</w:t>
      </w:r>
    </w:p>
    <w:p w14:paraId="612EC344" w14:textId="2BAE9EC0" w:rsidR="00B51669" w:rsidRDefault="00F37DEC">
      <w:r>
        <w:t xml:space="preserve">  j</w:t>
      </w:r>
    </w:p>
    <w:p w14:paraId="5C9BCD1D" w14:textId="77777777" w:rsidR="00F37DEC" w:rsidRDefault="00F37DEC"/>
    <w:p w14:paraId="23FA85B1" w14:textId="7D655CAF" w:rsidR="00F37DEC" w:rsidRDefault="00F37DEC">
      <w:r>
        <w:t xml:space="preserve">Ich war mir am Anfang unsicher, </w:t>
      </w:r>
      <w:r w:rsidR="00351029">
        <w:t xml:space="preserve">wie ich das genau machen sollte mit </w:t>
      </w:r>
      <w:r w:rsidR="00F21385">
        <w:t>Parametern wie zum Beispiel Cuisine. Bei diesen kann man mehrere angeben, welche mit einem Komma getrennt sind. Man kann aber nicht alles angeben</w:t>
      </w:r>
      <w:r w:rsidR="0062267D">
        <w:t xml:space="preserve">, da es eine Liste hat, welche Eingaben unterstützt werden. </w:t>
      </w:r>
      <w:r w:rsidR="000D3553">
        <w:t>Wegen dem wäre es sinnvoll, würde man ein Select machen, da man so nur die Vorgegebenen eingeben kann. Jedoch könnte man so nicht mehrere angeben, weshalb ich es fürs erste eine Texteingabe gelassen habe.</w:t>
      </w:r>
    </w:p>
    <w:p w14:paraId="68CC16ED" w14:textId="77777777" w:rsidR="00F37DEC" w:rsidRDefault="00F37DEC"/>
    <w:p w14:paraId="09A9C53D" w14:textId="3613AD91" w:rsidR="00F37DEC" w:rsidRDefault="00F37DEC">
      <w:r w:rsidRPr="00F37DEC">
        <w:rPr>
          <w:noProof/>
        </w:rPr>
        <w:lastRenderedPageBreak/>
        <w:drawing>
          <wp:inline distT="0" distB="0" distL="0" distR="0" wp14:anchorId="2BF66C8B" wp14:editId="4D8226D8">
            <wp:extent cx="5238572" cy="3176143"/>
            <wp:effectExtent l="0" t="0" r="635" b="5715"/>
            <wp:docPr id="300028649" name="Grafik 1" descr="Ein Bild, das Screenshot, Tex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28649" name="Grafik 1" descr="Ein Bild, das Screenshot, Text, Software, Computersymbol enthält.&#10;&#10;KI-generierte Inhalte können fehlerhaft sein."/>
                    <pic:cNvPicPr/>
                  </pic:nvPicPr>
                  <pic:blipFill rotWithShape="1">
                    <a:blip r:embed="rId12"/>
                    <a:srcRect l="17060"/>
                    <a:stretch/>
                  </pic:blipFill>
                  <pic:spPr bwMode="auto">
                    <a:xfrm>
                      <a:off x="0" y="0"/>
                      <a:ext cx="5251003" cy="3183680"/>
                    </a:xfrm>
                    <a:prstGeom prst="rect">
                      <a:avLst/>
                    </a:prstGeom>
                    <a:ln>
                      <a:noFill/>
                    </a:ln>
                    <a:extLst>
                      <a:ext uri="{53640926-AAD7-44D8-BBD7-CCE9431645EC}">
                        <a14:shadowObscured xmlns:a14="http://schemas.microsoft.com/office/drawing/2010/main"/>
                      </a:ext>
                    </a:extLst>
                  </pic:spPr>
                </pic:pic>
              </a:graphicData>
            </a:graphic>
          </wp:inline>
        </w:drawing>
      </w:r>
    </w:p>
    <w:p w14:paraId="1ABD643B" w14:textId="77777777" w:rsidR="00F37DEC" w:rsidRDefault="00F37DEC"/>
    <w:p w14:paraId="7C811174" w14:textId="2CFECC18" w:rsidR="00B134DE" w:rsidRDefault="00B134DE">
      <w:r>
        <w:t xml:space="preserve">Bild: erste </w:t>
      </w:r>
      <w:r w:rsidR="00A97D45">
        <w:t>Version meines Formulars</w:t>
      </w:r>
    </w:p>
    <w:p w14:paraId="017066A4" w14:textId="77777777" w:rsidR="00A97D45" w:rsidRDefault="00A97D45"/>
    <w:p w14:paraId="34F9FF8C" w14:textId="77777777" w:rsidR="00A97D45" w:rsidRDefault="00A97D45"/>
    <w:p w14:paraId="64DDB210" w14:textId="3AF8FA2E" w:rsidR="00A97D45" w:rsidRDefault="00BA7A0F" w:rsidP="00326BAA">
      <w:pPr>
        <w:pStyle w:val="berschrift2"/>
      </w:pPr>
      <w:bookmarkStart w:id="6" w:name="_Toc194911238"/>
      <w:r>
        <w:t xml:space="preserve">Skript zur </w:t>
      </w:r>
      <w:r w:rsidR="00326BAA">
        <w:t>Erstellung der URL als API-Anfrage</w:t>
      </w:r>
      <w:bookmarkEnd w:id="6"/>
    </w:p>
    <w:p w14:paraId="487FCD85" w14:textId="42DBE2CA" w:rsidR="000E0F81" w:rsidRDefault="00326BAA">
      <w:r>
        <w:t xml:space="preserve">In meinem </w:t>
      </w:r>
      <w:proofErr w:type="spellStart"/>
      <w:r>
        <w:t>Camunda</w:t>
      </w:r>
      <w:proofErr w:type="spellEnd"/>
      <w:r>
        <w:t xml:space="preserve"> </w:t>
      </w:r>
      <w:r w:rsidR="00D329E2">
        <w:t xml:space="preserve">Diagramm habe ich einen separaten Task eingebaut, welcher die URL mit allen </w:t>
      </w:r>
      <w:r w:rsidR="00DC4F3B">
        <w:t xml:space="preserve">Query Parameter zusammenstellt. Dieses Skript habe ich der einfachheitshalber fürs erste direkt in </w:t>
      </w:r>
      <w:proofErr w:type="spellStart"/>
      <w:r w:rsidR="00DC4F3B">
        <w:t>Camunda</w:t>
      </w:r>
      <w:proofErr w:type="spellEnd"/>
      <w:r w:rsidR="00DC4F3B">
        <w:t xml:space="preserve"> </w:t>
      </w:r>
      <w:r w:rsidR="000E0F81">
        <w:t xml:space="preserve">in ein internes Skript getan </w:t>
      </w:r>
      <w:r w:rsidR="00DC4F3B">
        <w:t xml:space="preserve">und nicht </w:t>
      </w:r>
      <w:r w:rsidR="001868E9">
        <w:t xml:space="preserve">ein externes File eingebunden. </w:t>
      </w:r>
      <w:r w:rsidR="000E0F81">
        <w:t>Das habe ich dann im nächsten Schritt gemacht.</w:t>
      </w:r>
    </w:p>
    <w:p w14:paraId="51232509" w14:textId="77777777" w:rsidR="008923E9" w:rsidRDefault="008923E9"/>
    <w:p w14:paraId="4E8642E4" w14:textId="0B88FC56" w:rsidR="008923E9" w:rsidRDefault="00CD16FB" w:rsidP="00CD16FB">
      <w:pPr>
        <w:pStyle w:val="berschrift2"/>
      </w:pPr>
      <w:bookmarkStart w:id="7" w:name="_Toc194911239"/>
      <w:r>
        <w:t>Externes Skript einbinden</w:t>
      </w:r>
      <w:bookmarkEnd w:id="7"/>
    </w:p>
    <w:p w14:paraId="72E78ECF" w14:textId="6435C9B0" w:rsidR="00CD16FB" w:rsidRDefault="0053665C">
      <w:r>
        <w:t xml:space="preserve">Ich habe anschliessend das vorher erstellte Skript als ein externes Skript hinzugefügt. Dies habe ich mit dieser Anleitung gemacht: </w:t>
      </w:r>
      <w:hyperlink r:id="rId13" w:history="1">
        <w:r w:rsidRPr="00501141">
          <w:rPr>
            <w:rStyle w:val="Hyperlink"/>
          </w:rPr>
          <w:t>https://gitlab.com/ch-tbz-it/Stud/m254/-/tree/main/Unterlagen/Camunda7/Beispiele/Aufg_ExternalSkript?ref_type=heads</w:t>
        </w:r>
      </w:hyperlink>
      <w:r>
        <w:br/>
      </w:r>
      <w:r>
        <w:br/>
        <w:t>Meine Probleme hatte ich zuerst damit, dass ich nicht verstand</w:t>
      </w:r>
      <w:r w:rsidR="00F66FD1">
        <w:t>, wo ‘</w:t>
      </w:r>
      <w:proofErr w:type="spellStart"/>
      <w:r w:rsidR="00F66FD1" w:rsidRPr="00F66FD1">
        <w:t>deployment</w:t>
      </w:r>
      <w:proofErr w:type="spellEnd"/>
      <w:r w:rsidR="00F66FD1" w:rsidRPr="00F66FD1">
        <w:t>://test.js</w:t>
      </w:r>
      <w:r w:rsidR="00F66FD1">
        <w:t xml:space="preserve">’ hinmuss. Das habe ich dann aber relativ schnell herausgefunden. Anschliessend hat es immer noch nicht funktioniert. </w:t>
      </w:r>
      <w:r w:rsidR="00F26456">
        <w:t>Nach einer Zeit habe ich dann herausgefunden, dass bei ‘Format’ «</w:t>
      </w:r>
      <w:proofErr w:type="spellStart"/>
      <w:r w:rsidR="00F26456" w:rsidRPr="00F26456">
        <w:t>javascript</w:t>
      </w:r>
      <w:proofErr w:type="spellEnd"/>
      <w:r w:rsidR="00F26456">
        <w:t xml:space="preserve">» hineinmuss. Zuvor hatte ich «JavaScript» und mit dem inline </w:t>
      </w:r>
      <w:proofErr w:type="spellStart"/>
      <w:r w:rsidR="00F26456">
        <w:t>script</w:t>
      </w:r>
      <w:proofErr w:type="spellEnd"/>
      <w:r w:rsidR="00F26456">
        <w:t xml:space="preserve"> hat es auch funktioniert.</w:t>
      </w:r>
    </w:p>
    <w:p w14:paraId="21E53532" w14:textId="77777777" w:rsidR="00337BA6" w:rsidRDefault="00337BA6"/>
    <w:p w14:paraId="54344895" w14:textId="77777777" w:rsidR="00337BA6" w:rsidRDefault="00337BA6"/>
    <w:p w14:paraId="1D1E254E" w14:textId="4BF9E54C" w:rsidR="00337BA6" w:rsidRDefault="00337BA6" w:rsidP="00F13FFA">
      <w:pPr>
        <w:pStyle w:val="berschrift2"/>
      </w:pPr>
      <w:r>
        <w:t>Skript zu</w:t>
      </w:r>
      <w:r w:rsidR="00F13FFA">
        <w:t>m API-Call</w:t>
      </w:r>
    </w:p>
    <w:p w14:paraId="695F609D" w14:textId="383A8188" w:rsidR="009C0B7C" w:rsidRPr="00AF18F0" w:rsidRDefault="00F13FFA">
      <w:r>
        <w:t>Anschliessend habe ich ein Skript dazu geschrieben, welches den API-Call ausführt. Dieses Skript habe ich ebenfalls extern gemacht und es anschliessend wie das erste Skript eingebunden.</w:t>
      </w:r>
      <w:r w:rsidR="00746812">
        <w:t xml:space="preserve"> Beim Schreiben des Skripts war ein bisschen ungewöhnlich, dass man Java dafür einbinden musste. Das war so, da</w:t>
      </w:r>
      <w:r w:rsidR="009C0B7C">
        <w:t xml:space="preserve"> </w:t>
      </w:r>
      <w:proofErr w:type="spellStart"/>
      <w:r w:rsidR="009C0B7C">
        <w:t>Camunda</w:t>
      </w:r>
      <w:proofErr w:type="spellEnd"/>
      <w:r w:rsidR="009C0B7C">
        <w:t xml:space="preserve"> kein normales Browser-JavaScript benutzt, sondern </w:t>
      </w:r>
      <w:r w:rsidR="007F4A8B">
        <w:t xml:space="preserve">läuft Java </w:t>
      </w:r>
      <w:proofErr w:type="spellStart"/>
      <w:r w:rsidR="007F4A8B">
        <w:t>Script</w:t>
      </w:r>
      <w:proofErr w:type="spellEnd"/>
      <w:r w:rsidR="007F4A8B">
        <w:t xml:space="preserve"> auf der Nashorn Engine. Das ist eine Java basierte JavaScript-Umgebung. (</w:t>
      </w:r>
      <w:r w:rsidR="007F4A8B" w:rsidRPr="007F4A8B">
        <w:rPr>
          <w:color w:val="FF0000"/>
        </w:rPr>
        <w:t xml:space="preserve">Stimmt das? Ev. Anpassen oder </w:t>
      </w:r>
      <w:proofErr w:type="spellStart"/>
      <w:r w:rsidR="007F4A8B" w:rsidRPr="007F4A8B">
        <w:rPr>
          <w:color w:val="FF0000"/>
        </w:rPr>
        <w:t>skript</w:t>
      </w:r>
      <w:proofErr w:type="spellEnd"/>
      <w:r w:rsidR="007F4A8B" w:rsidRPr="007F4A8B">
        <w:rPr>
          <w:color w:val="FF0000"/>
        </w:rPr>
        <w:t xml:space="preserve"> anpassen) </w:t>
      </w:r>
      <w:r w:rsidR="00DB6C9B">
        <w:t xml:space="preserve">Deshalb war es für mich ungewohnt, so den API Call zu machen. </w:t>
      </w:r>
    </w:p>
    <w:sectPr w:rsidR="009C0B7C" w:rsidRPr="00AF18F0" w:rsidSect="005C4018">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B3861" w14:textId="77777777" w:rsidR="0099288C" w:rsidRDefault="0099288C" w:rsidP="00CE15C8">
      <w:pPr>
        <w:spacing w:after="0" w:line="240" w:lineRule="auto"/>
      </w:pPr>
      <w:r>
        <w:separator/>
      </w:r>
    </w:p>
  </w:endnote>
  <w:endnote w:type="continuationSeparator" w:id="0">
    <w:p w14:paraId="59A6E23F" w14:textId="77777777" w:rsidR="0099288C" w:rsidRDefault="0099288C" w:rsidP="00CE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2042865"/>
      <w:docPartObj>
        <w:docPartGallery w:val="Page Numbers (Bottom of Page)"/>
        <w:docPartUnique/>
      </w:docPartObj>
    </w:sdtPr>
    <w:sdtContent>
      <w:p w14:paraId="3E92EED2" w14:textId="77777777" w:rsidR="00CE15C8" w:rsidRDefault="00CE15C8">
        <w:pPr>
          <w:pStyle w:val="Fuzeile"/>
          <w:jc w:val="center"/>
        </w:pPr>
        <w:r>
          <w:fldChar w:fldCharType="begin"/>
        </w:r>
        <w:r>
          <w:instrText>PAGE   \* MERGEFORMAT</w:instrText>
        </w:r>
        <w:r>
          <w:fldChar w:fldCharType="separate"/>
        </w:r>
        <w:r>
          <w:rPr>
            <w:lang w:val="de-DE"/>
          </w:rPr>
          <w:t>2</w:t>
        </w:r>
        <w:r>
          <w:fldChar w:fldCharType="end"/>
        </w:r>
      </w:p>
    </w:sdtContent>
  </w:sdt>
  <w:p w14:paraId="25E0CA14" w14:textId="3E3B19CD" w:rsidR="00CE15C8" w:rsidRDefault="00CE15C8">
    <w:pPr>
      <w:pStyle w:val="Fuzeile"/>
    </w:pPr>
    <w:r>
      <w:tab/>
    </w:r>
    <w:r>
      <w:tab/>
    </w:r>
    <w:r w:rsidR="00273795">
      <w:t>24.03.2025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DF166" w14:textId="77777777" w:rsidR="0099288C" w:rsidRDefault="0099288C" w:rsidP="00CE15C8">
      <w:pPr>
        <w:spacing w:after="0" w:line="240" w:lineRule="auto"/>
      </w:pPr>
      <w:r>
        <w:separator/>
      </w:r>
    </w:p>
  </w:footnote>
  <w:footnote w:type="continuationSeparator" w:id="0">
    <w:p w14:paraId="7A1746EE" w14:textId="77777777" w:rsidR="0099288C" w:rsidRDefault="0099288C" w:rsidP="00CE1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ADA84" w14:textId="72900283" w:rsidR="00CE15C8" w:rsidRDefault="00273795">
    <w:pPr>
      <w:pStyle w:val="Kopfzeile"/>
    </w:pPr>
    <w:r>
      <w:t>M254 LB3 | Rezept-Suche</w:t>
    </w:r>
    <w:r w:rsidR="00CE15C8">
      <w:tab/>
    </w:r>
    <w:r w:rsidR="00CE15C8">
      <w:tab/>
      <w:t>Rahel Hüppi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CD"/>
    <w:rsid w:val="000A3D21"/>
    <w:rsid w:val="000D3553"/>
    <w:rsid w:val="000E0F81"/>
    <w:rsid w:val="0018540A"/>
    <w:rsid w:val="001868E9"/>
    <w:rsid w:val="00224210"/>
    <w:rsid w:val="00273795"/>
    <w:rsid w:val="003027D5"/>
    <w:rsid w:val="00326BAA"/>
    <w:rsid w:val="00337BA6"/>
    <w:rsid w:val="00351029"/>
    <w:rsid w:val="003B1441"/>
    <w:rsid w:val="00434205"/>
    <w:rsid w:val="004402BC"/>
    <w:rsid w:val="004A706D"/>
    <w:rsid w:val="004F33CE"/>
    <w:rsid w:val="0053665C"/>
    <w:rsid w:val="005A538F"/>
    <w:rsid w:val="005C4018"/>
    <w:rsid w:val="0062267D"/>
    <w:rsid w:val="006F4B5A"/>
    <w:rsid w:val="00724459"/>
    <w:rsid w:val="00746812"/>
    <w:rsid w:val="00774109"/>
    <w:rsid w:val="007C157C"/>
    <w:rsid w:val="007F4A8B"/>
    <w:rsid w:val="00846956"/>
    <w:rsid w:val="008923E9"/>
    <w:rsid w:val="008C3011"/>
    <w:rsid w:val="0099288C"/>
    <w:rsid w:val="009A5ECD"/>
    <w:rsid w:val="009C0B7C"/>
    <w:rsid w:val="00A30929"/>
    <w:rsid w:val="00A40E68"/>
    <w:rsid w:val="00A65852"/>
    <w:rsid w:val="00A81D7C"/>
    <w:rsid w:val="00A930A6"/>
    <w:rsid w:val="00A97D45"/>
    <w:rsid w:val="00AB1FD6"/>
    <w:rsid w:val="00AF18F0"/>
    <w:rsid w:val="00B134DE"/>
    <w:rsid w:val="00B51669"/>
    <w:rsid w:val="00B92656"/>
    <w:rsid w:val="00BA7A0F"/>
    <w:rsid w:val="00CD16FB"/>
    <w:rsid w:val="00CE15C8"/>
    <w:rsid w:val="00D329E2"/>
    <w:rsid w:val="00D50E89"/>
    <w:rsid w:val="00D54C13"/>
    <w:rsid w:val="00DA3847"/>
    <w:rsid w:val="00DB6C9B"/>
    <w:rsid w:val="00DC4F3B"/>
    <w:rsid w:val="00DE7271"/>
    <w:rsid w:val="00E378C6"/>
    <w:rsid w:val="00E41C51"/>
    <w:rsid w:val="00E87ADF"/>
    <w:rsid w:val="00ED5050"/>
    <w:rsid w:val="00F13FFA"/>
    <w:rsid w:val="00F21385"/>
    <w:rsid w:val="00F26456"/>
    <w:rsid w:val="00F37DEC"/>
    <w:rsid w:val="00F66F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72ED"/>
  <w15:chartTrackingRefBased/>
  <w15:docId w15:val="{8735049E-D506-4B8B-B656-4B616886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4018"/>
    <w:pPr>
      <w:spacing w:before="100"/>
      <w:contextualSpacing/>
    </w:pPr>
  </w:style>
  <w:style w:type="paragraph" w:styleId="berschrift1">
    <w:name w:val="heading 1"/>
    <w:basedOn w:val="Standard"/>
    <w:next w:val="Standard"/>
    <w:link w:val="berschrift1Zchn"/>
    <w:uiPriority w:val="9"/>
    <w:qFormat/>
    <w:rsid w:val="00CE15C8"/>
    <w:pPr>
      <w:keepNext/>
      <w:keepLines/>
      <w:spacing w:before="240" w:after="24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CE15C8"/>
    <w:pPr>
      <w:keepNext/>
      <w:keepLines/>
      <w:spacing w:after="10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5C4018"/>
    <w:pPr>
      <w:keepNext/>
      <w:keepLines/>
      <w:spacing w:after="10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5C4018"/>
    <w:pPr>
      <w:keepNext/>
      <w:keepLines/>
      <w:spacing w:after="100"/>
      <w:outlineLvl w:val="3"/>
    </w:pPr>
    <w:rPr>
      <w:rFonts w:asciiTheme="majorHAnsi" w:eastAsiaTheme="majorEastAsia" w:hAnsiTheme="majorHAnsi" w:cstheme="majorBidi"/>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E15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E15C8"/>
  </w:style>
  <w:style w:type="paragraph" w:styleId="Fuzeile">
    <w:name w:val="footer"/>
    <w:basedOn w:val="Standard"/>
    <w:link w:val="FuzeileZchn"/>
    <w:uiPriority w:val="99"/>
    <w:unhideWhenUsed/>
    <w:rsid w:val="00CE15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E15C8"/>
  </w:style>
  <w:style w:type="character" w:customStyle="1" w:styleId="berschrift1Zchn">
    <w:name w:val="Überschrift 1 Zchn"/>
    <w:basedOn w:val="Absatz-Standardschriftart"/>
    <w:link w:val="berschrift1"/>
    <w:uiPriority w:val="9"/>
    <w:rsid w:val="00CE15C8"/>
    <w:rPr>
      <w:rFonts w:asciiTheme="majorHAnsi" w:eastAsiaTheme="majorEastAsia" w:hAnsiTheme="majorHAnsi" w:cstheme="majorBidi"/>
      <w:b/>
      <w:sz w:val="32"/>
      <w:szCs w:val="32"/>
    </w:rPr>
  </w:style>
  <w:style w:type="paragraph" w:styleId="Inhaltsverzeichnisberschrift">
    <w:name w:val="TOC Heading"/>
    <w:basedOn w:val="berschrift1"/>
    <w:next w:val="Standard"/>
    <w:uiPriority w:val="39"/>
    <w:unhideWhenUsed/>
    <w:qFormat/>
    <w:rsid w:val="00CE15C8"/>
    <w:pPr>
      <w:outlineLvl w:val="9"/>
    </w:pPr>
    <w:rPr>
      <w:kern w:val="0"/>
      <w:lang w:eastAsia="de-CH"/>
      <w14:ligatures w14:val="none"/>
    </w:rPr>
  </w:style>
  <w:style w:type="character" w:customStyle="1" w:styleId="berschrift2Zchn">
    <w:name w:val="Überschrift 2 Zchn"/>
    <w:basedOn w:val="Absatz-Standardschriftart"/>
    <w:link w:val="berschrift2"/>
    <w:uiPriority w:val="9"/>
    <w:rsid w:val="00CE15C8"/>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rsid w:val="005C4018"/>
    <w:rPr>
      <w:rFonts w:asciiTheme="majorHAnsi" w:eastAsiaTheme="majorEastAsia" w:hAnsiTheme="majorHAnsi" w:cstheme="majorBidi"/>
      <w:b/>
      <w:sz w:val="24"/>
      <w:szCs w:val="24"/>
    </w:rPr>
  </w:style>
  <w:style w:type="paragraph" w:styleId="Titel">
    <w:name w:val="Title"/>
    <w:basedOn w:val="Standard"/>
    <w:next w:val="Standard"/>
    <w:link w:val="TitelZchn"/>
    <w:uiPriority w:val="10"/>
    <w:qFormat/>
    <w:rsid w:val="00CE15C8"/>
    <w:pPr>
      <w:spacing w:before="200" w:after="200" w:line="240" w:lineRule="auto"/>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CE15C8"/>
    <w:rPr>
      <w:rFonts w:asciiTheme="majorHAnsi" w:eastAsiaTheme="majorEastAsia" w:hAnsiTheme="majorHAnsi" w:cstheme="majorBidi"/>
      <w:b/>
      <w:spacing w:val="-10"/>
      <w:kern w:val="28"/>
      <w:sz w:val="56"/>
      <w:szCs w:val="56"/>
    </w:rPr>
  </w:style>
  <w:style w:type="paragraph" w:styleId="Verzeichnis1">
    <w:name w:val="toc 1"/>
    <w:basedOn w:val="Standard"/>
    <w:next w:val="Standard"/>
    <w:autoRedefine/>
    <w:uiPriority w:val="39"/>
    <w:unhideWhenUsed/>
    <w:rsid w:val="005C4018"/>
    <w:pPr>
      <w:tabs>
        <w:tab w:val="right" w:leader="dot" w:pos="9062"/>
      </w:tabs>
      <w:spacing w:after="100"/>
    </w:pPr>
  </w:style>
  <w:style w:type="paragraph" w:styleId="Verzeichnis2">
    <w:name w:val="toc 2"/>
    <w:basedOn w:val="Standard"/>
    <w:next w:val="Standard"/>
    <w:autoRedefine/>
    <w:uiPriority w:val="39"/>
    <w:unhideWhenUsed/>
    <w:rsid w:val="005C4018"/>
    <w:pPr>
      <w:spacing w:after="100"/>
      <w:ind w:left="220"/>
    </w:pPr>
  </w:style>
  <w:style w:type="paragraph" w:styleId="Verzeichnis3">
    <w:name w:val="toc 3"/>
    <w:basedOn w:val="Standard"/>
    <w:next w:val="Standard"/>
    <w:autoRedefine/>
    <w:uiPriority w:val="39"/>
    <w:unhideWhenUsed/>
    <w:rsid w:val="005C4018"/>
    <w:pPr>
      <w:spacing w:after="100"/>
      <w:ind w:left="440"/>
    </w:pPr>
  </w:style>
  <w:style w:type="character" w:styleId="Hyperlink">
    <w:name w:val="Hyperlink"/>
    <w:basedOn w:val="Absatz-Standardschriftart"/>
    <w:uiPriority w:val="99"/>
    <w:unhideWhenUsed/>
    <w:rsid w:val="005C4018"/>
    <w:rPr>
      <w:color w:val="0563C1" w:themeColor="hyperlink"/>
      <w:u w:val="single"/>
    </w:rPr>
  </w:style>
  <w:style w:type="paragraph" w:styleId="KeinLeerraum">
    <w:name w:val="No Spacing"/>
    <w:link w:val="KeinLeerraumZchn"/>
    <w:uiPriority w:val="1"/>
    <w:qFormat/>
    <w:rsid w:val="005C4018"/>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5C4018"/>
    <w:rPr>
      <w:rFonts w:eastAsiaTheme="minorEastAsia"/>
      <w:kern w:val="0"/>
      <w:lang w:eastAsia="de-CH"/>
      <w14:ligatures w14:val="none"/>
    </w:rPr>
  </w:style>
  <w:style w:type="character" w:customStyle="1" w:styleId="berschrift4Zchn">
    <w:name w:val="Überschrift 4 Zchn"/>
    <w:basedOn w:val="Absatz-Standardschriftart"/>
    <w:link w:val="berschrift4"/>
    <w:uiPriority w:val="9"/>
    <w:rsid w:val="005C4018"/>
    <w:rPr>
      <w:rFonts w:asciiTheme="majorHAnsi" w:eastAsiaTheme="majorEastAsia" w:hAnsiTheme="majorHAnsi" w:cstheme="majorBidi"/>
      <w:i/>
      <w:iCs/>
    </w:rPr>
  </w:style>
  <w:style w:type="character" w:styleId="NichtaufgelsteErwhnung">
    <w:name w:val="Unresolved Mention"/>
    <w:basedOn w:val="Absatz-Standardschriftart"/>
    <w:uiPriority w:val="99"/>
    <w:semiHidden/>
    <w:unhideWhenUsed/>
    <w:rsid w:val="00434205"/>
    <w:rPr>
      <w:color w:val="605E5C"/>
      <w:shd w:val="clear" w:color="auto" w:fill="E1DFDD"/>
    </w:rPr>
  </w:style>
  <w:style w:type="table" w:styleId="Tabellenraster">
    <w:name w:val="Table Grid"/>
    <w:basedOn w:val="NormaleTabelle"/>
    <w:uiPriority w:val="39"/>
    <w:rsid w:val="00AF1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877290">
      <w:bodyDiv w:val="1"/>
      <w:marLeft w:val="0"/>
      <w:marRight w:val="0"/>
      <w:marTop w:val="0"/>
      <w:marBottom w:val="0"/>
      <w:divBdr>
        <w:top w:val="none" w:sz="0" w:space="0" w:color="auto"/>
        <w:left w:val="none" w:sz="0" w:space="0" w:color="auto"/>
        <w:bottom w:val="none" w:sz="0" w:space="0" w:color="auto"/>
        <w:right w:val="none" w:sz="0" w:space="0" w:color="auto"/>
      </w:divBdr>
    </w:div>
    <w:div w:id="806509319">
      <w:bodyDiv w:val="1"/>
      <w:marLeft w:val="0"/>
      <w:marRight w:val="0"/>
      <w:marTop w:val="0"/>
      <w:marBottom w:val="0"/>
      <w:divBdr>
        <w:top w:val="none" w:sz="0" w:space="0" w:color="auto"/>
        <w:left w:val="none" w:sz="0" w:space="0" w:color="auto"/>
        <w:bottom w:val="none" w:sz="0" w:space="0" w:color="auto"/>
        <w:right w:val="none" w:sz="0" w:space="0" w:color="auto"/>
      </w:divBdr>
    </w:div>
    <w:div w:id="1426072732">
      <w:bodyDiv w:val="1"/>
      <w:marLeft w:val="0"/>
      <w:marRight w:val="0"/>
      <w:marTop w:val="0"/>
      <w:marBottom w:val="0"/>
      <w:divBdr>
        <w:top w:val="none" w:sz="0" w:space="0" w:color="auto"/>
        <w:left w:val="none" w:sz="0" w:space="0" w:color="auto"/>
        <w:bottom w:val="none" w:sz="0" w:space="0" w:color="auto"/>
        <w:right w:val="none" w:sz="0" w:space="0" w:color="auto"/>
      </w:divBdr>
    </w:div>
    <w:div w:id="2070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com/ch-tbz-it/Stud/m254/-/tree/main/Unterlagen/Camunda7/Beispiele/Aufg_ExternalSkript?ref_type=he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oonacular.com/food-api/do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el%20H\OneDrive%20-%20TBZ\ZLI\word_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r.hueppi2008@gmail.com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E76B2-8986-4D0D-8DC7-117E9E1ED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word_vorlage.dotx</Template>
  <TotalTime>0</TotalTime>
  <Pages>5</Pages>
  <Words>712</Words>
  <Characters>4487</Characters>
  <Application>Microsoft Office Word</Application>
  <DocSecurity>0</DocSecurity>
  <Lines>37</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LB3 m254</dc:title>
  <dc:subject>Rezept-Suche</dc:subject>
  <dc:creator>Rahel H</dc:creator>
  <cp:keywords/>
  <dc:description/>
  <cp:lastModifiedBy>Hüppi Rahel</cp:lastModifiedBy>
  <cp:revision>54</cp:revision>
  <dcterms:created xsi:type="dcterms:W3CDTF">2025-03-24T08:11:00Z</dcterms:created>
  <dcterms:modified xsi:type="dcterms:W3CDTF">2025-04-07T08:39:00Z</dcterms:modified>
</cp:coreProperties>
</file>